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CF0D5B">
      <w:pPr>
        <w:pStyle w:val="NoSpacing"/>
      </w:pPr>
      <w:r>
        <w:t>Anirudh</w:t>
      </w:r>
    </w:p>
    <w:p w:rsidR="00080C97" w:rsidRDefault="00CF0D5B">
      <w:pPr>
        <w:pStyle w:val="NoSpacing"/>
      </w:pPr>
      <w:r>
        <w:t>Reinforcement learning</w:t>
      </w:r>
    </w:p>
    <w:p w:rsidR="007D4B2F" w:rsidRDefault="00CF0D5B">
      <w:pPr>
        <w:pStyle w:val="NoSpacing"/>
      </w:pPr>
      <w:r>
        <w:t>13</w:t>
      </w:r>
      <w:r w:rsidRPr="00CF0D5B">
        <w:rPr>
          <w:vertAlign w:val="superscript"/>
        </w:rPr>
        <w:t>th</w:t>
      </w:r>
      <w:r>
        <w:t xml:space="preserve"> Aug 2023</w:t>
      </w:r>
    </w:p>
    <w:p w:rsidR="00080C97" w:rsidRDefault="00CF0D5B">
      <w:pPr>
        <w:pStyle w:val="Title"/>
      </w:pPr>
      <w:r>
        <w:t>Reinforcement learning</w:t>
      </w:r>
      <w:r w:rsidR="00EC2FE4">
        <w:t xml:space="preserve">: </w:t>
      </w:r>
      <w:r>
        <w:t>A more subtle way of learning</w:t>
      </w:r>
    </w:p>
    <w:p w:rsidR="00080C97" w:rsidRDefault="00CF0D5B" w:rsidP="00CF0D5B">
      <w:r>
        <w:t>Reinforcement learning is the subset of machine learning in which an agent is trained in an environment. Methodologies such as reward, action, policy and discount ra</w:t>
      </w:r>
      <w:r w:rsidR="006C4989">
        <w:t>tes are used to train the agent.</w:t>
      </w:r>
      <w:r>
        <w:t xml:space="preserve"> </w:t>
      </w:r>
      <w:r w:rsidR="006C4989" w:rsidRPr="006C4989">
        <w:rPr>
          <w:rFonts w:asciiTheme="majorHAnsi" w:hAnsiTheme="majorHAnsi" w:cstheme="majorHAnsi"/>
          <w:color w:val="000000"/>
          <w:shd w:val="clear" w:color="auto" w:fill="FFFFFF"/>
        </w:rPr>
        <w:t xml:space="preserve">I want to focus on the reward term </w:t>
      </w:r>
      <w:r w:rsidR="006C4989" w:rsidRPr="006C4989">
        <w:rPr>
          <w:rFonts w:asciiTheme="majorHAnsi" w:hAnsiTheme="majorHAnsi" w:cstheme="majorHAnsi"/>
          <w:bCs/>
          <w:color w:val="000000"/>
          <w:shd w:val="clear" w:color="auto" w:fill="FFFFFF"/>
        </w:rPr>
        <w:t>because</w:t>
      </w:r>
      <w:r w:rsidR="006C4989" w:rsidRPr="006C4989">
        <w:rPr>
          <w:rFonts w:asciiTheme="majorHAnsi" w:hAnsiTheme="majorHAnsi" w:cstheme="majorHAnsi"/>
          <w:color w:val="000000"/>
          <w:shd w:val="clear" w:color="auto" w:fill="FFFFFF"/>
        </w:rPr>
        <w:t xml:space="preserve"> it gives us a score </w:t>
      </w:r>
      <w:r w:rsidR="006C4989" w:rsidRPr="006C4989">
        <w:rPr>
          <w:rFonts w:asciiTheme="majorHAnsi" w:hAnsiTheme="majorHAnsi" w:cstheme="majorHAnsi"/>
          <w:bCs/>
          <w:color w:val="000000"/>
          <w:shd w:val="clear" w:color="auto" w:fill="FFFFFF"/>
        </w:rPr>
        <w:t>on</w:t>
      </w:r>
      <w:r w:rsidR="006C4989" w:rsidRPr="006C4989">
        <w:rPr>
          <w:rFonts w:asciiTheme="majorHAnsi" w:hAnsiTheme="majorHAnsi" w:cstheme="majorHAnsi"/>
          <w:color w:val="000000"/>
          <w:shd w:val="clear" w:color="auto" w:fill="FFFFFF"/>
        </w:rPr>
        <w:t xml:space="preserve"> how the agent performs </w:t>
      </w:r>
      <w:r w:rsidR="006C4989" w:rsidRPr="006C4989">
        <w:rPr>
          <w:rFonts w:asciiTheme="majorHAnsi" w:hAnsiTheme="majorHAnsi" w:cstheme="majorHAnsi"/>
          <w:bCs/>
          <w:color w:val="000000"/>
          <w:shd w:val="clear" w:color="auto" w:fill="FFFFFF"/>
        </w:rPr>
        <w:t>in relation</w:t>
      </w:r>
      <w:r w:rsidR="006C4989" w:rsidRPr="006C4989">
        <w:rPr>
          <w:rFonts w:asciiTheme="majorHAnsi" w:hAnsiTheme="majorHAnsi" w:cstheme="majorHAnsi"/>
          <w:color w:val="000000"/>
          <w:shd w:val="clear" w:color="auto" w:fill="FFFFFF"/>
        </w:rPr>
        <w:t xml:space="preserve"> to the environment. In other </w:t>
      </w:r>
      <w:r w:rsidR="006C4989" w:rsidRPr="006C4989">
        <w:rPr>
          <w:rFonts w:asciiTheme="majorHAnsi" w:hAnsiTheme="majorHAnsi" w:cstheme="majorHAnsi"/>
          <w:bCs/>
          <w:color w:val="000000"/>
          <w:shd w:val="clear" w:color="auto" w:fill="FFFFFF"/>
        </w:rPr>
        <w:t>words,</w:t>
      </w:r>
      <w:r w:rsidR="006C4989" w:rsidRPr="006C4989">
        <w:rPr>
          <w:rFonts w:asciiTheme="majorHAnsi" w:hAnsiTheme="majorHAnsi" w:cstheme="majorHAnsi"/>
          <w:color w:val="000000"/>
          <w:shd w:val="clear" w:color="auto" w:fill="FFFFFF"/>
        </w:rPr>
        <w:t xml:space="preserve"> rewards represent </w:t>
      </w:r>
      <w:r w:rsidR="006C4989" w:rsidRPr="006C4989">
        <w:rPr>
          <w:rFonts w:asciiTheme="majorHAnsi" w:hAnsiTheme="majorHAnsi" w:cstheme="majorHAnsi"/>
          <w:bCs/>
          <w:color w:val="000000"/>
          <w:shd w:val="clear" w:color="auto" w:fill="FFFFFF"/>
        </w:rPr>
        <w:t>profit</w:t>
      </w:r>
      <w:r w:rsidR="006C4989" w:rsidRPr="006C4989">
        <w:rPr>
          <w:rFonts w:asciiTheme="majorHAnsi" w:hAnsiTheme="majorHAnsi" w:cstheme="majorHAnsi"/>
          <w:color w:val="000000"/>
          <w:shd w:val="clear" w:color="auto" w:fill="FFFFFF"/>
        </w:rPr>
        <w:t xml:space="preserve"> and </w:t>
      </w:r>
      <w:r w:rsidR="006C4989" w:rsidRPr="006C4989">
        <w:rPr>
          <w:rFonts w:asciiTheme="majorHAnsi" w:hAnsiTheme="majorHAnsi" w:cstheme="majorHAnsi"/>
          <w:bCs/>
          <w:color w:val="000000"/>
          <w:shd w:val="clear" w:color="auto" w:fill="FFFFFF"/>
        </w:rPr>
        <w:t>loss. This</w:t>
      </w:r>
      <w:r w:rsidR="006C4989" w:rsidRPr="006C4989">
        <w:rPr>
          <w:rFonts w:asciiTheme="majorHAnsi" w:hAnsiTheme="majorHAnsi" w:cstheme="majorHAnsi"/>
          <w:color w:val="000000"/>
          <w:shd w:val="clear" w:color="auto" w:fill="FFFFFF"/>
        </w:rPr>
        <w:t xml:space="preserve"> helps the agent </w:t>
      </w:r>
      <w:r w:rsidR="006C4989" w:rsidRPr="006C4989">
        <w:rPr>
          <w:rFonts w:asciiTheme="majorHAnsi" w:hAnsiTheme="majorHAnsi" w:cstheme="majorHAnsi"/>
          <w:bCs/>
          <w:color w:val="000000"/>
          <w:shd w:val="clear" w:color="auto" w:fill="FFFFFF"/>
        </w:rPr>
        <w:t>stay</w:t>
      </w:r>
      <w:r w:rsidR="006C4989" w:rsidRPr="006C4989">
        <w:rPr>
          <w:rFonts w:asciiTheme="majorHAnsi" w:hAnsiTheme="majorHAnsi" w:cstheme="majorHAnsi"/>
          <w:color w:val="000000"/>
          <w:shd w:val="clear" w:color="auto" w:fill="FFFFFF"/>
        </w:rPr>
        <w:t xml:space="preserve"> on track and take optimal </w:t>
      </w:r>
      <w:r w:rsidR="006C4989" w:rsidRPr="006C4989">
        <w:rPr>
          <w:rFonts w:asciiTheme="majorHAnsi" w:hAnsiTheme="majorHAnsi" w:cstheme="majorHAnsi"/>
          <w:bCs/>
          <w:color w:val="000000"/>
          <w:shd w:val="clear" w:color="auto" w:fill="FFFFFF"/>
        </w:rPr>
        <w:t>action.</w:t>
      </w:r>
    </w:p>
    <w:p w:rsidR="0056483F" w:rsidRDefault="00CF0D5B" w:rsidP="006C4989">
      <w:pPr>
        <w:pStyle w:val="Quote"/>
        <w:ind w:left="0"/>
      </w:pPr>
      <w:r>
        <w:tab/>
      </w:r>
      <w:r w:rsidR="006C4989" w:rsidRPr="006C4989">
        <w:t>The reward can be either negative or positive, based on the activity chosen by the agent and where the agent does business. So if the reward function determines the agent's motivation, you must. On an abstract level, unsupervised learning was supposed to avoid prescribing "right and wrong" performances. But we can see how this RL simply shifts the responsibility of the teacher/critic to the reward function. A less circular way to solve the problem is to infer the best reward function. Once we have the right reward function, the problem is finding the right instruction and this can be solved using standard reinforcement learning models.</w:t>
      </w:r>
      <w:r w:rsidR="006C4989">
        <w:t xml:space="preserve"> Think</w:t>
      </w:r>
      <w:r w:rsidR="0056483F">
        <w:t xml:space="preserve"> about these two statements:</w:t>
      </w:r>
    </w:p>
    <w:p w:rsidR="006C4989" w:rsidRPr="006C4989" w:rsidRDefault="006C4989" w:rsidP="006C4989">
      <w:pPr>
        <w:rPr>
          <w:i/>
        </w:rPr>
      </w:pPr>
      <w:r>
        <w:rPr>
          <w:i/>
        </w:rPr>
        <w:t>“</w:t>
      </w:r>
      <w:r w:rsidRPr="006C4989">
        <w:rPr>
          <w:i/>
        </w:rPr>
        <w:t>I get paid well if</w:t>
      </w:r>
      <w:r>
        <w:rPr>
          <w:i/>
        </w:rPr>
        <w:t xml:space="preserve"> I get good grades, so I study.”</w:t>
      </w:r>
      <w:r w:rsidRPr="006C4989">
        <w:rPr>
          <w:i/>
        </w:rPr>
        <w:t xml:space="preserve"> </w:t>
      </w:r>
    </w:p>
    <w:p w:rsidR="006C4989" w:rsidRDefault="006C4989" w:rsidP="006C4989">
      <w:r>
        <w:rPr>
          <w:i/>
        </w:rPr>
        <w:t xml:space="preserve"> “</w:t>
      </w:r>
      <w:r w:rsidRPr="006C4989">
        <w:rPr>
          <w:i/>
        </w:rPr>
        <w:t xml:space="preserve">The </w:t>
      </w:r>
      <w:r w:rsidRPr="006C4989">
        <w:rPr>
          <w:i/>
        </w:rPr>
        <w:t>teacher physically</w:t>
      </w:r>
      <w:r w:rsidRPr="006C4989">
        <w:rPr>
          <w:i/>
        </w:rPr>
        <w:t xml:space="preserve"> punishes me if I don't get good grades, so I </w:t>
      </w:r>
      <w:r>
        <w:rPr>
          <w:i/>
        </w:rPr>
        <w:t>study.</w:t>
      </w:r>
      <w:r>
        <w:t>”</w:t>
      </w:r>
    </w:p>
    <w:p w:rsidR="00F30615" w:rsidRDefault="006C4989" w:rsidP="00F30615">
      <w:r>
        <w:t>Reward</w:t>
      </w:r>
      <w:r w:rsidR="002308D3">
        <w:t xml:space="preserve"> and punishment are potent modulators of associative learning in instrumental and classical conditioning.</w:t>
      </w:r>
      <w:r w:rsidR="004A00FA">
        <w:t xml:space="preserve"> I want to perform the two modulators with respective to classical RL algorithms such as Q-learning, SARSA with temporal difference. </w:t>
      </w:r>
      <w:r w:rsidR="00F30615">
        <w:t xml:space="preserve">I believe that certain RL </w:t>
      </w:r>
      <w:r w:rsidR="00F30615">
        <w:lastRenderedPageBreak/>
        <w:t xml:space="preserve">problems can be solved by invoking psychological factors such as cognitive responses to punishment. I think I could make a solid agent trained by physical pain as punishment. </w:t>
      </w:r>
    </w:p>
    <w:p w:rsidR="00F30615" w:rsidRDefault="00F30615" w:rsidP="00F30615">
      <w:r>
        <w:t xml:space="preserve"> When I talk about pain, I mean a type of pain called nociceptive pain, which is caused by tissue damage in the body. It feels sharp, painful, or throbbing. </w:t>
      </w:r>
    </w:p>
    <w:p w:rsidR="00080C97" w:rsidRDefault="00F30615" w:rsidP="00F30615">
      <w:r>
        <w:t xml:space="preserve"> For example, </w:t>
      </w:r>
      <w:proofErr w:type="gramStart"/>
      <w:r>
        <w:t>We've</w:t>
      </w:r>
      <w:proofErr w:type="gramEnd"/>
      <w:r>
        <w:t xml:space="preserve"> all played classic video games before, but I noticed that in boss fights, the higher we shoot/damage the boss, the angrier and harder it gets. I want to repeat the same psychological idea of ​​reinforcement learning and conclude the difference.</w:t>
      </w:r>
    </w:p>
    <w:p w:rsidR="00080C97" w:rsidRDefault="00080C97">
      <w:pPr>
        <w:pStyle w:val="NoSpacing"/>
      </w:pPr>
      <w:bookmarkStart w:id="0" w:name="_GoBack"/>
      <w:bookmarkEnd w:id="0"/>
    </w:p>
    <w:p w:rsidR="00080C97" w:rsidRDefault="00080C97"/>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73E" w:rsidRDefault="007F273E">
      <w:pPr>
        <w:spacing w:line="240" w:lineRule="auto"/>
      </w:pPr>
      <w:r>
        <w:separator/>
      </w:r>
    </w:p>
  </w:endnote>
  <w:endnote w:type="continuationSeparator" w:id="0">
    <w:p w:rsidR="007F273E" w:rsidRDefault="007F2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73E" w:rsidRDefault="007F273E">
      <w:pPr>
        <w:spacing w:line="240" w:lineRule="auto"/>
      </w:pPr>
      <w:r>
        <w:separator/>
      </w:r>
    </w:p>
  </w:footnote>
  <w:footnote w:type="continuationSeparator" w:id="0">
    <w:p w:rsidR="007F273E" w:rsidRDefault="007F2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F273E">
    <w:pPr>
      <w:pStyle w:val="Header"/>
    </w:pPr>
    <w:sdt>
      <w:sdtPr>
        <w:alias w:val="Last Name:"/>
        <w:tag w:val="Last Name:"/>
        <w:id w:val="1658178901"/>
        <w:placeholder>
          <w:docPart w:val="85BEA51D40544038A64253BEF441D537"/>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F30615">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F273E">
    <w:pPr>
      <w:pStyle w:val="Header"/>
    </w:pPr>
    <w:sdt>
      <w:sdtPr>
        <w:alias w:val="Last Name:"/>
        <w:tag w:val="Last Name:"/>
        <w:id w:val="-348181431"/>
        <w:placeholder>
          <w:docPart w:val="32347043F2F94571B7ACB460C0B15DBA"/>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F3061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5B"/>
    <w:rsid w:val="00080C97"/>
    <w:rsid w:val="002308D3"/>
    <w:rsid w:val="0034643D"/>
    <w:rsid w:val="003E748F"/>
    <w:rsid w:val="004A00FA"/>
    <w:rsid w:val="0056483F"/>
    <w:rsid w:val="006A64A8"/>
    <w:rsid w:val="006C4989"/>
    <w:rsid w:val="007D4B2F"/>
    <w:rsid w:val="007F273E"/>
    <w:rsid w:val="00965112"/>
    <w:rsid w:val="00AB1E45"/>
    <w:rsid w:val="00B82F8F"/>
    <w:rsid w:val="00BD3A4E"/>
    <w:rsid w:val="00C26420"/>
    <w:rsid w:val="00CF0D5B"/>
    <w:rsid w:val="00EC2FE4"/>
    <w:rsid w:val="00F3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8CD1"/>
  <w15:chartTrackingRefBased/>
  <w15:docId w15:val="{ACA9D6A2-7470-43A3-B159-9A44BAAE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347043F2F94571B7ACB460C0B15DBA"/>
        <w:category>
          <w:name w:val="General"/>
          <w:gallery w:val="placeholder"/>
        </w:category>
        <w:types>
          <w:type w:val="bbPlcHdr"/>
        </w:types>
        <w:behaviors>
          <w:behavior w:val="content"/>
        </w:behaviors>
        <w:guid w:val="{BAA0B6C2-515F-44A2-A97F-5EF088E542B5}"/>
      </w:docPartPr>
      <w:docPartBody>
        <w:p w:rsidR="00000000" w:rsidRDefault="00482E12">
          <w:pPr>
            <w:pStyle w:val="32347043F2F94571B7ACB460C0B15DBA"/>
          </w:pPr>
          <w:r>
            <w:t>Table data</w:t>
          </w:r>
        </w:p>
      </w:docPartBody>
    </w:docPart>
    <w:docPart>
      <w:docPartPr>
        <w:name w:val="85BEA51D40544038A64253BEF441D537"/>
        <w:category>
          <w:name w:val="General"/>
          <w:gallery w:val="placeholder"/>
        </w:category>
        <w:types>
          <w:type w:val="bbPlcHdr"/>
        </w:types>
        <w:behaviors>
          <w:behavior w:val="content"/>
        </w:behaviors>
        <w:guid w:val="{93E41706-3A43-4D23-BF7A-B7B8AC762ECD}"/>
      </w:docPartPr>
      <w:docPartBody>
        <w:p w:rsidR="00000000" w:rsidRDefault="00482E12">
          <w:pPr>
            <w:pStyle w:val="85BEA51D40544038A64253BEF441D53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12"/>
    <w:rsid w:val="0048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976491641484FAF0568A754DC26FA">
    <w:name w:val="2F7976491641484FAF0568A754DC26FA"/>
  </w:style>
  <w:style w:type="paragraph" w:customStyle="1" w:styleId="5CA02B8CBE0B413B9B3C03029AF17570">
    <w:name w:val="5CA02B8CBE0B413B9B3C03029AF17570"/>
  </w:style>
  <w:style w:type="paragraph" w:customStyle="1" w:styleId="3A8B9C65FA084A4593149C5D26FEA5C5">
    <w:name w:val="3A8B9C65FA084A4593149C5D26FEA5C5"/>
  </w:style>
  <w:style w:type="paragraph" w:customStyle="1" w:styleId="D38D0AF45F7740EFA43966D716C66EED">
    <w:name w:val="D38D0AF45F7740EFA43966D716C66EED"/>
  </w:style>
  <w:style w:type="paragraph" w:customStyle="1" w:styleId="FF7C1463AB824B168652B8497CA9917B">
    <w:name w:val="FF7C1463AB824B168652B8497CA9917B"/>
  </w:style>
  <w:style w:type="paragraph" w:customStyle="1" w:styleId="B0CEA237F4E6467FA28865F61A9084A9">
    <w:name w:val="B0CEA237F4E6467FA28865F61A9084A9"/>
  </w:style>
  <w:style w:type="character" w:styleId="Emphasis">
    <w:name w:val="Emphasis"/>
    <w:basedOn w:val="DefaultParagraphFont"/>
    <w:uiPriority w:val="3"/>
    <w:qFormat/>
    <w:rPr>
      <w:i/>
      <w:iCs/>
    </w:rPr>
  </w:style>
  <w:style w:type="paragraph" w:customStyle="1" w:styleId="5A7975CA34A14B9DB38112299C2F6161">
    <w:name w:val="5A7975CA34A14B9DB38112299C2F6161"/>
  </w:style>
  <w:style w:type="paragraph" w:customStyle="1" w:styleId="93F122E39EE34398949793BAB1476FBC">
    <w:name w:val="93F122E39EE34398949793BAB1476FBC"/>
  </w:style>
  <w:style w:type="paragraph" w:customStyle="1" w:styleId="8986B310B0694CA286F106E020DE2A8C">
    <w:name w:val="8986B310B0694CA286F106E020DE2A8C"/>
  </w:style>
  <w:style w:type="paragraph" w:customStyle="1" w:styleId="DFCE441E632744268B9B729F50CEA396">
    <w:name w:val="DFCE441E632744268B9B729F50CEA396"/>
  </w:style>
  <w:style w:type="paragraph" w:customStyle="1" w:styleId="B6FDF7437A0047AD8BE377842BDFAA46">
    <w:name w:val="B6FDF7437A0047AD8BE377842BDFAA46"/>
  </w:style>
  <w:style w:type="paragraph" w:customStyle="1" w:styleId="BCAAC2F1FAFD4776AF3F1A47347F1B42">
    <w:name w:val="BCAAC2F1FAFD4776AF3F1A47347F1B42"/>
  </w:style>
  <w:style w:type="paragraph" w:customStyle="1" w:styleId="116BF7A7FF1145E0B995C9182178C1EB">
    <w:name w:val="116BF7A7FF1145E0B995C9182178C1EB"/>
  </w:style>
  <w:style w:type="paragraph" w:customStyle="1" w:styleId="83D6BBE6D9344B28B17FFB223A611F88">
    <w:name w:val="83D6BBE6D9344B28B17FFB223A611F88"/>
  </w:style>
  <w:style w:type="paragraph" w:customStyle="1" w:styleId="1E04F3B2403D4E2BBF2F7CD860377FCB">
    <w:name w:val="1E04F3B2403D4E2BBF2F7CD860377FCB"/>
  </w:style>
  <w:style w:type="paragraph" w:customStyle="1" w:styleId="32347043F2F94571B7ACB460C0B15DBA">
    <w:name w:val="32347043F2F94571B7ACB460C0B15DBA"/>
  </w:style>
  <w:style w:type="paragraph" w:customStyle="1" w:styleId="85BEA51D40544038A64253BEF441D537">
    <w:name w:val="85BEA51D40544038A64253BEF441D537"/>
  </w:style>
  <w:style w:type="paragraph" w:customStyle="1" w:styleId="E05F0585EA78483A9466490D0EF01115">
    <w:name w:val="E05F0585EA78483A9466490D0EF01115"/>
  </w:style>
  <w:style w:type="paragraph" w:customStyle="1" w:styleId="6B11428B238C4871BF3942ECED5FDFA9">
    <w:name w:val="6B11428B238C4871BF3942ECED5FDFA9"/>
  </w:style>
  <w:style w:type="paragraph" w:customStyle="1" w:styleId="D6580DA783BC4E999A2CF12832CC5C59">
    <w:name w:val="D6580DA783BC4E999A2CF12832CC5C59"/>
  </w:style>
  <w:style w:type="paragraph" w:customStyle="1" w:styleId="40F5AEAFF9814280926A9286EFCC2703">
    <w:name w:val="40F5AEAFF9814280926A9286EFCC2703"/>
  </w:style>
  <w:style w:type="paragraph" w:customStyle="1" w:styleId="B99648B073B2471E8E4AEBE60CD37726">
    <w:name w:val="B99648B073B2471E8E4AEBE60CD37726"/>
  </w:style>
  <w:style w:type="paragraph" w:customStyle="1" w:styleId="ECCEF5403A3049FEA63084F5A06F5151">
    <w:name w:val="ECCEF5403A3049FEA63084F5A06F5151"/>
  </w:style>
  <w:style w:type="paragraph" w:customStyle="1" w:styleId="A3F322D5F5AC4099944554F1C04AD70A">
    <w:name w:val="A3F322D5F5AC4099944554F1C04AD70A"/>
  </w:style>
  <w:style w:type="paragraph" w:customStyle="1" w:styleId="0DA3530E55B64250AE824ABF634BF7AF">
    <w:name w:val="0DA3530E55B64250AE824ABF634BF7AF"/>
  </w:style>
  <w:style w:type="paragraph" w:customStyle="1" w:styleId="7DE8A7F5AEAC4627B45DA01D595AB451">
    <w:name w:val="7DE8A7F5AEAC4627B45DA01D595AB451"/>
  </w:style>
  <w:style w:type="paragraph" w:customStyle="1" w:styleId="B514F38D735B478DAF3A0F6D1A20CEB6">
    <w:name w:val="B514F38D735B478DAF3A0F6D1A20CEB6"/>
  </w:style>
  <w:style w:type="paragraph" w:customStyle="1" w:styleId="CA73E52DDC3247028E87D513B2872D29">
    <w:name w:val="CA73E52DDC3247028E87D513B2872D29"/>
  </w:style>
  <w:style w:type="paragraph" w:customStyle="1" w:styleId="44B432A74F8047558ADD25C275BEE222">
    <w:name w:val="44B432A74F8047558ADD25C275BEE222"/>
  </w:style>
  <w:style w:type="paragraph" w:customStyle="1" w:styleId="2D9CEEB7C3A248DA9CCD3E5C4C47F246">
    <w:name w:val="2D9CEEB7C3A248DA9CCD3E5C4C47F246"/>
  </w:style>
  <w:style w:type="paragraph" w:customStyle="1" w:styleId="3A0C0796881745B68CBF12D46B4A405E">
    <w:name w:val="3A0C0796881745B68CBF12D46B4A4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E72F9-CAE4-4E39-8CBD-4DF60604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87</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dc:creator>
  <cp:keywords/>
  <dc:description/>
  <cp:lastModifiedBy>Anirudh S</cp:lastModifiedBy>
  <cp:revision>1</cp:revision>
  <dcterms:created xsi:type="dcterms:W3CDTF">2023-08-13T04:20:00Z</dcterms:created>
  <dcterms:modified xsi:type="dcterms:W3CDTF">2023-08-13T05:47:00Z</dcterms:modified>
</cp:coreProperties>
</file>